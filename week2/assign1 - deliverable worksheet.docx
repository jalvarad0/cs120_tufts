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1EB4B6A8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A26CC4">
        <w:rPr>
          <w:rStyle w:val="Strong"/>
          <w:color w:val="1089D4"/>
        </w:rPr>
        <w:t>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10235B1D" w14:textId="10651AF0" w:rsidR="00A176F8" w:rsidRPr="00F34D63" w:rsidRDefault="00097915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All files in a zip file and </w:t>
      </w:r>
      <w:proofErr w:type="gramStart"/>
      <w:r>
        <w:rPr>
          <w:sz w:val="32"/>
          <w:szCs w:val="32"/>
        </w:rPr>
        <w:t xml:space="preserve">uploaded </w:t>
      </w:r>
      <w:r w:rsidR="00C40F11">
        <w:rPr>
          <w:sz w:val="32"/>
          <w:szCs w:val="32"/>
        </w:rPr>
        <w:t xml:space="preserve"> (</w:t>
      </w:r>
      <w:proofErr w:type="gramEnd"/>
      <w:r w:rsidR="00C40F11">
        <w:rPr>
          <w:sz w:val="32"/>
          <w:szCs w:val="32"/>
        </w:rPr>
        <w:t xml:space="preserve">about_me.html, me_two.html, </w:t>
      </w:r>
      <w:r w:rsidR="00A26CC4">
        <w:rPr>
          <w:sz w:val="32"/>
          <w:szCs w:val="32"/>
        </w:rPr>
        <w:t>project1.html)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5B70EF72" w14:textId="6BBF1365" w:rsidR="00F34D63" w:rsidRP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8" w:history="1">
        <w:r w:rsidR="00806086" w:rsidRPr="00270936">
          <w:rPr>
            <w:rStyle w:val="Hyperlink"/>
            <w:sz w:val="32"/>
            <w:szCs w:val="32"/>
          </w:rPr>
          <w:t>https://jalvarad0.github.io/cs120_tufts/week2/portfolio.html</w:t>
        </w:r>
      </w:hyperlink>
      <w:r w:rsidR="00806086">
        <w:rPr>
          <w:sz w:val="32"/>
          <w:szCs w:val="32"/>
        </w:rPr>
        <w:t xml:space="preserve"> </w:t>
      </w: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5D017" w14:textId="77777777" w:rsidR="00D91240" w:rsidRDefault="00D91240">
      <w:pPr>
        <w:spacing w:after="0"/>
      </w:pPr>
      <w:r>
        <w:separator/>
      </w:r>
    </w:p>
  </w:endnote>
  <w:endnote w:type="continuationSeparator" w:id="0">
    <w:p w14:paraId="41BD0F20" w14:textId="77777777" w:rsidR="00D91240" w:rsidRDefault="00D91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DEEDA" w14:textId="77777777" w:rsidR="00D91240" w:rsidRDefault="00D91240">
      <w:pPr>
        <w:spacing w:after="0"/>
      </w:pPr>
      <w:r>
        <w:separator/>
      </w:r>
    </w:p>
  </w:footnote>
  <w:footnote w:type="continuationSeparator" w:id="0">
    <w:p w14:paraId="133C4226" w14:textId="77777777" w:rsidR="00D91240" w:rsidRDefault="00D912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27560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098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086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91240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lvarad0.github.io/cs120_tufts/week2/portfol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Alvarado, Juan R</cp:lastModifiedBy>
  <cp:revision>11</cp:revision>
  <cp:lastPrinted>2019-03-26T17:28:00Z</cp:lastPrinted>
  <dcterms:created xsi:type="dcterms:W3CDTF">2024-05-19T20:35:00Z</dcterms:created>
  <dcterms:modified xsi:type="dcterms:W3CDTF">2025-02-03T04:01:00Z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