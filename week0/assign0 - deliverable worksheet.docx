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111267F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 0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10235B1D" w14:textId="18D15AE3" w:rsidR="00A176F8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GitHub account and repository created </w:t>
      </w:r>
    </w:p>
    <w:p w14:paraId="1C75909B" w14:textId="5980E382" w:rsidR="00232257" w:rsidRPr="00F34D63" w:rsidRDefault="00232257" w:rsidP="003D64FA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>URL for hello.html on GitHub</w:t>
      </w:r>
    </w:p>
    <w:p w14:paraId="5B70EF72" w14:textId="067C71CA" w:rsidR="00F34D63" w:rsidRP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r w:rsidR="00A81DD5" w:rsidRPr="00A81DD5">
        <w:rPr>
          <w:sz w:val="32"/>
          <w:szCs w:val="32"/>
        </w:rPr>
        <w:t>https://jalvarad0.github.io/cs120_tufts/hello.html</w:t>
      </w:r>
    </w:p>
    <w:p w14:paraId="2ED76110" w14:textId="2D6C5E16" w:rsidR="00F34D63" w:rsidRPr="00F34D63" w:rsidRDefault="00232257" w:rsidP="00F34D63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>Web hosting account on Site</w:t>
      </w:r>
      <w:r w:rsidR="00750FE2">
        <w:rPr>
          <w:sz w:val="32"/>
          <w:szCs w:val="32"/>
        </w:rPr>
        <w:t>G</w:t>
      </w:r>
      <w:r w:rsidRPr="00F34D63">
        <w:rPr>
          <w:sz w:val="32"/>
          <w:szCs w:val="32"/>
        </w:rPr>
        <w:t>round (or other host) created</w:t>
      </w:r>
    </w:p>
    <w:p w14:paraId="53CA64DC" w14:textId="413939A4" w:rsidR="00F34D63" w:rsidRPr="00F34D63" w:rsidRDefault="003D64FA" w:rsidP="00F34D63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F34D63">
        <w:rPr>
          <w:sz w:val="32"/>
          <w:szCs w:val="32"/>
        </w:rPr>
        <w:t>URL for hello.html from your hosting account</w:t>
      </w:r>
      <w:r w:rsidR="00F34D63" w:rsidRPr="00F34D63">
        <w:rPr>
          <w:sz w:val="32"/>
          <w:szCs w:val="32"/>
        </w:rPr>
        <w:br/>
        <w:t xml:space="preserve">URL:  </w:t>
      </w:r>
      <w:r w:rsidR="00A81DD5" w:rsidRPr="00A81DD5">
        <w:rPr>
          <w:sz w:val="32"/>
          <w:szCs w:val="32"/>
        </w:rPr>
        <w:t>http://alvaradoj.me/hello.html</w:t>
      </w: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AC20A" w14:textId="77777777" w:rsidR="009A696A" w:rsidRDefault="009A696A">
      <w:pPr>
        <w:spacing w:after="0"/>
      </w:pPr>
      <w:r>
        <w:separator/>
      </w:r>
    </w:p>
  </w:endnote>
  <w:endnote w:type="continuationSeparator" w:id="0">
    <w:p w14:paraId="4EFFFE2D" w14:textId="77777777" w:rsidR="009A696A" w:rsidRDefault="009A6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BA60" w14:textId="77777777" w:rsidR="009A696A" w:rsidRDefault="009A696A">
      <w:pPr>
        <w:spacing w:after="0"/>
      </w:pPr>
      <w:r>
        <w:separator/>
      </w:r>
    </w:p>
  </w:footnote>
  <w:footnote w:type="continuationSeparator" w:id="0">
    <w:p w14:paraId="560A110C" w14:textId="77777777" w:rsidR="009A696A" w:rsidRDefault="009A6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2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1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360358483">
    <w:abstractNumId w:val="9"/>
  </w:num>
  <w:num w:numId="47" w16cid:durableId="84035805">
    <w:abstractNumId w:val="20"/>
  </w:num>
  <w:num w:numId="48" w16cid:durableId="12308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4F3FE0"/>
    <w:rsid w:val="0050747C"/>
    <w:rsid w:val="00532EAE"/>
    <w:rsid w:val="0053522C"/>
    <w:rsid w:val="00540212"/>
    <w:rsid w:val="00544E8A"/>
    <w:rsid w:val="0056151C"/>
    <w:rsid w:val="00571634"/>
    <w:rsid w:val="00574D5C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A121B"/>
    <w:rsid w:val="009A4F92"/>
    <w:rsid w:val="009A696A"/>
    <w:rsid w:val="009B119F"/>
    <w:rsid w:val="009B5037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1DD5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1E9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  <w:style w:type="paragraph" w:styleId="Revision">
    <w:name w:val="Revision"/>
    <w:hidden/>
    <w:uiPriority w:val="99"/>
    <w:semiHidden/>
    <w:rsid w:val="00A81DD5"/>
    <w:pPr>
      <w:spacing w:after="0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Alvarado, Juan R</cp:lastModifiedBy>
  <cp:revision>8</cp:revision>
  <cp:lastPrinted>2019-03-26T17:28:00Z</cp:lastPrinted>
  <dcterms:created xsi:type="dcterms:W3CDTF">2024-05-19T20:35:00Z</dcterms:created>
  <dcterms:modified xsi:type="dcterms:W3CDTF">2025-01-20T19:46:00Z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